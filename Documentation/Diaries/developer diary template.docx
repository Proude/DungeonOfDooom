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751E33" w:rsidTr="00751E33">
        <w:tc>
          <w:tcPr>
            <w:tcW w:w="1743" w:type="dxa"/>
          </w:tcPr>
          <w:p w:rsidR="00751E33" w:rsidRPr="00751E33" w:rsidRDefault="00751E33">
            <w:pPr>
              <w:rPr>
                <w:b/>
              </w:rPr>
            </w:pPr>
            <w:r w:rsidRPr="00751E33">
              <w:rPr>
                <w:b/>
              </w:rPr>
              <w:t>Week Starting</w:t>
            </w:r>
          </w:p>
        </w:tc>
        <w:tc>
          <w:tcPr>
            <w:tcW w:w="1743" w:type="dxa"/>
          </w:tcPr>
          <w:p w:rsidR="00751E33" w:rsidRDefault="00751E33">
            <w:r>
              <w:t>Mond</w:t>
            </w:r>
            <w:r w:rsidR="006C655F">
              <w:t>a</w:t>
            </w:r>
            <w:bookmarkStart w:id="0" w:name="_GoBack"/>
            <w:bookmarkEnd w:id="0"/>
            <w:r>
              <w:t>y</w:t>
            </w:r>
          </w:p>
        </w:tc>
        <w:tc>
          <w:tcPr>
            <w:tcW w:w="1743" w:type="dxa"/>
          </w:tcPr>
          <w:p w:rsidR="00751E33" w:rsidRDefault="00751E33">
            <w:r>
              <w:t>Tuesday</w:t>
            </w:r>
          </w:p>
        </w:tc>
        <w:tc>
          <w:tcPr>
            <w:tcW w:w="1743" w:type="dxa"/>
          </w:tcPr>
          <w:p w:rsidR="00751E33" w:rsidRDefault="00751E33">
            <w:r>
              <w:t>Wednesday</w:t>
            </w:r>
          </w:p>
        </w:tc>
        <w:tc>
          <w:tcPr>
            <w:tcW w:w="1744" w:type="dxa"/>
          </w:tcPr>
          <w:p w:rsidR="00751E33" w:rsidRDefault="00751E33">
            <w:r>
              <w:t>Thursday</w:t>
            </w:r>
          </w:p>
        </w:tc>
        <w:tc>
          <w:tcPr>
            <w:tcW w:w="1744" w:type="dxa"/>
          </w:tcPr>
          <w:p w:rsidR="00751E33" w:rsidRDefault="00751E33">
            <w:r>
              <w:t>Friday</w:t>
            </w:r>
          </w:p>
        </w:tc>
        <w:tc>
          <w:tcPr>
            <w:tcW w:w="1744" w:type="dxa"/>
          </w:tcPr>
          <w:p w:rsidR="00751E33" w:rsidRDefault="00751E33">
            <w:r>
              <w:t>Saturday</w:t>
            </w:r>
          </w:p>
        </w:tc>
        <w:tc>
          <w:tcPr>
            <w:tcW w:w="1744" w:type="dxa"/>
          </w:tcPr>
          <w:p w:rsidR="00751E33" w:rsidRDefault="00751E33">
            <w:r>
              <w:t>Sunday</w:t>
            </w:r>
          </w:p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31</w:t>
            </w:r>
            <w:r w:rsidRPr="00751E33">
              <w:rPr>
                <w:vertAlign w:val="superscript"/>
              </w:rPr>
              <w:t>s</w:t>
            </w:r>
            <w:r>
              <w:rPr>
                <w:vertAlign w:val="superscript"/>
              </w:rPr>
              <w:t xml:space="preserve"> </w:t>
            </w:r>
            <w:r w:rsidRPr="00751E33">
              <w:t>Oct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7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751E33" w:rsidP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14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21</w:t>
            </w:r>
            <w:r w:rsidRPr="00751E33">
              <w:rPr>
                <w:vertAlign w:val="superscript"/>
              </w:rPr>
              <w:t>st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28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5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12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  <w:shd w:val="clear" w:color="auto" w:fill="44546A" w:themeFill="text2"/>
          </w:tcPr>
          <w:p w:rsidR="00751E33" w:rsidRDefault="00751E33"/>
        </w:tc>
        <w:tc>
          <w:tcPr>
            <w:tcW w:w="1744" w:type="dxa"/>
            <w:shd w:val="clear" w:color="auto" w:fill="44546A" w:themeFill="text2"/>
          </w:tcPr>
          <w:p w:rsidR="00751E33" w:rsidRDefault="00751E33"/>
        </w:tc>
      </w:tr>
    </w:tbl>
    <w:p w:rsidR="00E75E65" w:rsidRDefault="00E75E65"/>
    <w:sectPr w:rsidR="00E75E65" w:rsidSect="00751E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33"/>
    <w:rsid w:val="006C655F"/>
    <w:rsid w:val="00751E33"/>
    <w:rsid w:val="00E7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721F"/>
  <w15:chartTrackingRefBased/>
  <w15:docId w15:val="{CDAD0791-EE98-4734-B627-31CFB64F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18175-63CB-4577-BFE1-63A44D7E3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161</Characters>
  <Application>Microsoft Office Word</Application>
  <DocSecurity>0</DocSecurity>
  <Lines>1</Lines>
  <Paragraphs>1</Paragraphs>
  <ScaleCrop>false</ScaleCrop>
  <Company>University of Bath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Mattsi Jansky</dc:creator>
  <cp:keywords/>
  <dc:description/>
  <cp:lastModifiedBy>Fortnox</cp:lastModifiedBy>
  <cp:revision>2</cp:revision>
  <dcterms:created xsi:type="dcterms:W3CDTF">2016-11-07T11:48:00Z</dcterms:created>
  <dcterms:modified xsi:type="dcterms:W3CDTF">2016-11-15T19:36:00Z</dcterms:modified>
</cp:coreProperties>
</file>