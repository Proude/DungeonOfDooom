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E65" w:rsidRPr="00B11EF4" w:rsidRDefault="00B11EF4" w:rsidP="00B11EF4">
      <w:pPr>
        <w:rPr>
          <w:b/>
        </w:rPr>
      </w:pPr>
      <w:r>
        <w:rPr>
          <w:b/>
        </w:rPr>
        <w:t>Requirements Analysis</w:t>
      </w:r>
      <w:r w:rsidRPr="00B11EF4">
        <w:rPr>
          <w:b/>
        </w:rPr>
        <w:t xml:space="preserve"> </w:t>
      </w:r>
    </w:p>
    <w:p w:rsidR="00B11EF4" w:rsidRDefault="00B11EF4" w:rsidP="00B11EF4">
      <w:pPr>
        <w:pStyle w:val="a3"/>
        <w:numPr>
          <w:ilvl w:val="0"/>
          <w:numId w:val="2"/>
        </w:numPr>
      </w:pPr>
      <w:r>
        <w:t>The user must log in to play the game</w:t>
      </w:r>
      <w:r w:rsidR="0096668C">
        <w:t>.</w:t>
      </w:r>
      <w:bookmarkStart w:id="0" w:name="_GoBack"/>
      <w:bookmarkEnd w:id="0"/>
    </w:p>
    <w:p w:rsidR="0096668C" w:rsidRDefault="0096668C" w:rsidP="0096668C">
      <w:pPr>
        <w:pStyle w:val="a3"/>
        <w:numPr>
          <w:ilvl w:val="0"/>
          <w:numId w:val="2"/>
        </w:numPr>
      </w:pPr>
      <w:r>
        <w:t>The user chooses options from a menu (single, multiplayer, score or tutorial)</w:t>
      </w:r>
    </w:p>
    <w:p w:rsidR="0096668C" w:rsidRDefault="0096668C" w:rsidP="0096668C">
      <w:pPr>
        <w:pStyle w:val="a3"/>
        <w:numPr>
          <w:ilvl w:val="1"/>
          <w:numId w:val="2"/>
        </w:numPr>
      </w:pPr>
      <w:r>
        <w:t>If player selects single player game, he enters the level selection screen.</w:t>
      </w:r>
    </w:p>
    <w:p w:rsidR="0096668C" w:rsidRDefault="0096668C" w:rsidP="0096668C">
      <w:pPr>
        <w:pStyle w:val="a3"/>
        <w:numPr>
          <w:ilvl w:val="1"/>
          <w:numId w:val="2"/>
        </w:numPr>
      </w:pPr>
      <w:r>
        <w:t>If player selects multiplayer game, he enters the level selection screen.</w:t>
      </w:r>
    </w:p>
    <w:p w:rsidR="0096668C" w:rsidRDefault="0096668C" w:rsidP="0096668C">
      <w:pPr>
        <w:pStyle w:val="a3"/>
        <w:numPr>
          <w:ilvl w:val="1"/>
          <w:numId w:val="2"/>
        </w:numPr>
      </w:pPr>
      <w:r>
        <w:t>If player selects score, he sees the scoreboards.</w:t>
      </w:r>
    </w:p>
    <w:p w:rsidR="0096668C" w:rsidRDefault="0096668C" w:rsidP="0096668C">
      <w:pPr>
        <w:pStyle w:val="a3"/>
        <w:numPr>
          <w:ilvl w:val="1"/>
          <w:numId w:val="2"/>
        </w:numPr>
      </w:pPr>
      <w:r>
        <w:t xml:space="preserve">If player selects tutorial, he see the instructions of the </w:t>
      </w:r>
      <w:r w:rsidR="00AD6985">
        <w:t>game (Non-functional)</w:t>
      </w:r>
      <w:r>
        <w:t>.</w:t>
      </w:r>
    </w:p>
    <w:p w:rsidR="0096668C" w:rsidRDefault="0096668C" w:rsidP="0096668C">
      <w:pPr>
        <w:pStyle w:val="a3"/>
        <w:numPr>
          <w:ilvl w:val="1"/>
          <w:numId w:val="2"/>
        </w:numPr>
      </w:pPr>
      <w:r>
        <w:t>If player selects closes the tab, the program terminates.</w:t>
      </w:r>
    </w:p>
    <w:p w:rsidR="008C0DE2" w:rsidRDefault="008C0DE2" w:rsidP="008C0DE2">
      <w:pPr>
        <w:pStyle w:val="a3"/>
        <w:numPr>
          <w:ilvl w:val="0"/>
          <w:numId w:val="2"/>
        </w:numPr>
      </w:pPr>
      <w:r>
        <w:t>The world is loaded on the memory.</w:t>
      </w:r>
    </w:p>
    <w:p w:rsidR="008C0DE2" w:rsidRDefault="008C0DE2" w:rsidP="008C0DE2">
      <w:pPr>
        <w:pStyle w:val="a3"/>
        <w:numPr>
          <w:ilvl w:val="0"/>
          <w:numId w:val="2"/>
        </w:numPr>
      </w:pPr>
      <w:r>
        <w:t>The player can see the dungeon, other players (human or bots), gold coins and passages.</w:t>
      </w:r>
    </w:p>
    <w:p w:rsidR="004C394F" w:rsidRDefault="004C394F" w:rsidP="004C394F">
      <w:pPr>
        <w:pStyle w:val="a3"/>
        <w:numPr>
          <w:ilvl w:val="1"/>
          <w:numId w:val="2"/>
        </w:numPr>
      </w:pPr>
      <w:r>
        <w:t>A dungeon is a collections of rooms that are connected with passages.</w:t>
      </w:r>
    </w:p>
    <w:p w:rsidR="004C394F" w:rsidRDefault="004C394F" w:rsidP="004C394F">
      <w:pPr>
        <w:pStyle w:val="a3"/>
        <w:numPr>
          <w:ilvl w:val="2"/>
          <w:numId w:val="2"/>
        </w:numPr>
      </w:pPr>
      <w:r>
        <w:t xml:space="preserve"> A room may have gold coins.</w:t>
      </w:r>
    </w:p>
    <w:p w:rsidR="0066284B" w:rsidRDefault="002C4950" w:rsidP="0066284B">
      <w:pPr>
        <w:pStyle w:val="a3"/>
        <w:numPr>
          <w:ilvl w:val="1"/>
          <w:numId w:val="2"/>
        </w:numPr>
      </w:pPr>
      <w:r>
        <w:t>A dungeon can be arbitrary size.</w:t>
      </w:r>
    </w:p>
    <w:p w:rsidR="002C4950" w:rsidRDefault="002C4950" w:rsidP="0066284B">
      <w:pPr>
        <w:pStyle w:val="a3"/>
        <w:numPr>
          <w:ilvl w:val="1"/>
          <w:numId w:val="2"/>
        </w:numPr>
      </w:pPr>
      <w:r>
        <w:t>Dungeon must contain the minimum gold coins so the player can win.</w:t>
      </w:r>
    </w:p>
    <w:p w:rsidR="008C0DE2" w:rsidRDefault="008C0DE2" w:rsidP="008C0DE2">
      <w:pPr>
        <w:pStyle w:val="a3"/>
        <w:numPr>
          <w:ilvl w:val="0"/>
          <w:numId w:val="2"/>
        </w:numPr>
      </w:pPr>
      <w:r>
        <w:t>Player interacts with the dungeon:</w:t>
      </w:r>
    </w:p>
    <w:p w:rsidR="008C0DE2" w:rsidRDefault="008C0DE2" w:rsidP="008C0DE2">
      <w:pPr>
        <w:pStyle w:val="a3"/>
        <w:numPr>
          <w:ilvl w:val="1"/>
          <w:numId w:val="2"/>
        </w:numPr>
      </w:pPr>
      <w:r>
        <w:t>Indicating which way to move (UP, DOWN, LEFT, RIGHT)</w:t>
      </w:r>
    </w:p>
    <w:p w:rsidR="008C0DE2" w:rsidRDefault="008C0DE2" w:rsidP="008C0DE2">
      <w:pPr>
        <w:pStyle w:val="a3"/>
        <w:numPr>
          <w:ilvl w:val="1"/>
          <w:numId w:val="2"/>
        </w:numPr>
      </w:pPr>
      <w:r>
        <w:t>Picking up gold.</w:t>
      </w:r>
    </w:p>
    <w:p w:rsidR="008C0DE2" w:rsidRDefault="008C0DE2" w:rsidP="008C0DE2">
      <w:pPr>
        <w:pStyle w:val="a3"/>
        <w:numPr>
          <w:ilvl w:val="1"/>
          <w:numId w:val="2"/>
        </w:numPr>
      </w:pPr>
      <w:r>
        <w:t>Player can move around to reveal the room.</w:t>
      </w:r>
    </w:p>
    <w:p w:rsidR="00AD6985" w:rsidRDefault="008C0DE2" w:rsidP="00AD6985">
      <w:pPr>
        <w:pStyle w:val="a3"/>
        <w:numPr>
          <w:ilvl w:val="1"/>
          <w:numId w:val="2"/>
        </w:numPr>
      </w:pPr>
      <w:r>
        <w:t>Leaving the game.</w:t>
      </w:r>
    </w:p>
    <w:p w:rsidR="00AD6985" w:rsidRDefault="00AD6985" w:rsidP="00AD6985">
      <w:pPr>
        <w:pStyle w:val="a3"/>
        <w:numPr>
          <w:ilvl w:val="0"/>
          <w:numId w:val="2"/>
        </w:numPr>
      </w:pPr>
      <w:r>
        <w:t>Winning Condition:</w:t>
      </w:r>
    </w:p>
    <w:p w:rsidR="00AD6985" w:rsidRDefault="00AD6985" w:rsidP="00AD6985">
      <w:pPr>
        <w:pStyle w:val="a3"/>
        <w:numPr>
          <w:ilvl w:val="1"/>
          <w:numId w:val="2"/>
        </w:numPr>
      </w:pPr>
      <w:r>
        <w:t>If player collects all the gold coins and find the exit, he wins.</w:t>
      </w:r>
    </w:p>
    <w:p w:rsidR="00657695" w:rsidRDefault="00AD6985" w:rsidP="00657695">
      <w:pPr>
        <w:pStyle w:val="a3"/>
        <w:numPr>
          <w:ilvl w:val="1"/>
          <w:numId w:val="2"/>
        </w:numPr>
      </w:pPr>
      <w:r>
        <w:t>Else</w:t>
      </w:r>
      <w:r w:rsidR="00657695">
        <w:t xml:space="preserve"> if time is up, another player wins first or</w:t>
      </w:r>
      <w:r>
        <w:t xml:space="preserve"> he gives up, he loses</w:t>
      </w:r>
      <w:r w:rsidR="00F727C5">
        <w:t>.</w:t>
      </w:r>
    </w:p>
    <w:p w:rsidR="00F727C5" w:rsidRDefault="00F727C5" w:rsidP="00F727C5">
      <w:pPr>
        <w:pStyle w:val="a3"/>
        <w:numPr>
          <w:ilvl w:val="0"/>
          <w:numId w:val="2"/>
        </w:numPr>
      </w:pPr>
      <w:r>
        <w:t>After winning condition, the player goes to result screen.</w:t>
      </w:r>
    </w:p>
    <w:p w:rsidR="00AD6985" w:rsidRDefault="00AD6985" w:rsidP="00AD6985"/>
    <w:p w:rsidR="00AD6985" w:rsidRDefault="00AD6985" w:rsidP="00AD6985">
      <w:pPr>
        <w:pStyle w:val="a3"/>
        <w:numPr>
          <w:ilvl w:val="0"/>
          <w:numId w:val="3"/>
        </w:numPr>
      </w:pPr>
      <w:r>
        <w:t>Timer and mini-map (Non-functional requirements)</w:t>
      </w:r>
    </w:p>
    <w:sectPr w:rsidR="00AD6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C03C25"/>
    <w:multiLevelType w:val="hybridMultilevel"/>
    <w:tmpl w:val="193467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6536C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B7E0E6B"/>
    <w:multiLevelType w:val="hybridMultilevel"/>
    <w:tmpl w:val="A43613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F4"/>
    <w:rsid w:val="002C4950"/>
    <w:rsid w:val="003539B3"/>
    <w:rsid w:val="004C394F"/>
    <w:rsid w:val="00621CC1"/>
    <w:rsid w:val="00657695"/>
    <w:rsid w:val="0066284B"/>
    <w:rsid w:val="008C0DE2"/>
    <w:rsid w:val="0096668C"/>
    <w:rsid w:val="00AD6985"/>
    <w:rsid w:val="00B11EF4"/>
    <w:rsid w:val="00E75E65"/>
    <w:rsid w:val="00EB6789"/>
    <w:rsid w:val="00F727C5"/>
    <w:rsid w:val="00FB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6E4C5"/>
  <w15:chartTrackingRefBased/>
  <w15:docId w15:val="{BACCA4C5-00D6-44B5-8B76-6C0A2508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1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192</Words>
  <Characters>1042</Characters>
  <Application>Microsoft Office Word</Application>
  <DocSecurity>0</DocSecurity>
  <Lines>8</Lines>
  <Paragraphs>2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Bath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Mattsi Jansky</dc:creator>
  <cp:keywords/>
  <dc:description/>
  <cp:lastModifiedBy>Tasos Gemtos</cp:lastModifiedBy>
  <cp:revision>6</cp:revision>
  <dcterms:created xsi:type="dcterms:W3CDTF">2016-11-07T12:10:00Z</dcterms:created>
  <dcterms:modified xsi:type="dcterms:W3CDTF">2016-11-27T18:52:00Z</dcterms:modified>
</cp:coreProperties>
</file>