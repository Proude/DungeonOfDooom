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5E7C43" w14:paraId="10DA28DB" w14:textId="77777777">
        <w:tc>
          <w:tcPr>
            <w:tcW w:w="1440" w:type="dxa"/>
          </w:tcPr>
          <w:p w14:paraId="3D1BE16D" w14:textId="77777777" w:rsidR="005E7C43" w:rsidRDefault="007352DF">
            <w:r>
              <w:rPr>
                <w:noProof/>
                <w:lang w:val="el-GR" w:eastAsia="el-GR"/>
              </w:rPr>
              <w:drawing>
                <wp:inline distT="0" distB="0" distL="0" distR="0" wp14:anchorId="1F204FD1" wp14:editId="0777777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7D94760" w14:textId="77777777" w:rsidR="005E7C43" w:rsidRDefault="007352DF">
            <w:pPr>
              <w:pStyle w:val="a5"/>
            </w:pPr>
            <w:r>
              <w:t>Meeting Minutes</w:t>
            </w:r>
          </w:p>
        </w:tc>
      </w:tr>
    </w:tbl>
    <w:p w14:paraId="0056F57D" w14:textId="77777777" w:rsidR="005E7C43" w:rsidRDefault="007352DF">
      <w:pPr>
        <w:pStyle w:val="1"/>
      </w:pPr>
      <w:r>
        <w:t>Call to order</w:t>
      </w:r>
    </w:p>
    <w:p w14:paraId="35F742A3" w14:textId="4BCB65F3" w:rsidR="005E7C43" w:rsidRDefault="007352DF" w:rsidP="007352DF">
      <w:r>
        <w:t>A meeting of Team</w:t>
      </w:r>
      <w:r w:rsidR="00F511ED">
        <w:t xml:space="preserve"> B</w:t>
      </w:r>
      <w:r>
        <w:t xml:space="preserve"> was held at EB0.7 on 09-NOV-2016.</w:t>
      </w:r>
    </w:p>
    <w:p w14:paraId="2734ABB2" w14:textId="77777777" w:rsidR="005E7C43" w:rsidRDefault="007352DF">
      <w:pPr>
        <w:pStyle w:val="1"/>
      </w:pPr>
      <w:r>
        <w:t>Attendees</w:t>
      </w:r>
    </w:p>
    <w:p w14:paraId="65C4AAB5" w14:textId="12E8D0D1" w:rsidR="005E7C43" w:rsidRDefault="007352DF" w:rsidP="007352DF">
      <w:r>
        <w:t xml:space="preserve">Attendees included Arya, </w:t>
      </w:r>
      <w:proofErr w:type="spellStart"/>
      <w:r>
        <w:t>Mattsi</w:t>
      </w:r>
      <w:proofErr w:type="spellEnd"/>
      <w:r>
        <w:t xml:space="preserve">, </w:t>
      </w:r>
      <w:proofErr w:type="spellStart"/>
      <w:r>
        <w:t>Anastasios</w:t>
      </w:r>
      <w:proofErr w:type="spellEnd"/>
      <w:r w:rsidR="005235BF">
        <w:t xml:space="preserve">, Xiao, Qian, </w:t>
      </w:r>
      <w:proofErr w:type="spellStart"/>
      <w:r w:rsidR="005235BF">
        <w:t>Selin</w:t>
      </w:r>
      <w:proofErr w:type="spellEnd"/>
      <w:r>
        <w:t>.</w:t>
      </w:r>
    </w:p>
    <w:p w14:paraId="5BFD0E19" w14:textId="77777777" w:rsidR="005E7C43" w:rsidRDefault="007352DF">
      <w:pPr>
        <w:pStyle w:val="1"/>
      </w:pPr>
      <w:r>
        <w:t>Members not in attendance</w:t>
      </w:r>
    </w:p>
    <w:p w14:paraId="3AE4B0AE" w14:textId="03BFF724" w:rsidR="005E7C43" w:rsidRDefault="005235BF">
      <w:r>
        <w:t>-</w:t>
      </w:r>
    </w:p>
    <w:p w14:paraId="601973AC" w14:textId="4B776B12" w:rsidR="00B3101D" w:rsidRPr="00B3101D" w:rsidRDefault="007352DF" w:rsidP="00B3101D">
      <w:pPr>
        <w:pStyle w:val="1"/>
      </w:pPr>
      <w:r>
        <w:t>Approval of minutes</w:t>
      </w:r>
    </w:p>
    <w:p w14:paraId="4728EB01" w14:textId="77777777" w:rsidR="00B3101D" w:rsidRDefault="00B3101D" w:rsidP="00B3101D">
      <w:pPr>
        <w:pStyle w:val="a9"/>
        <w:numPr>
          <w:ilvl w:val="0"/>
          <w:numId w:val="1"/>
        </w:numPr>
      </w:pPr>
      <w:r>
        <w:t>Sprint 0</w:t>
      </w:r>
    </w:p>
    <w:p w14:paraId="3F53665C" w14:textId="7AC9D93C" w:rsidR="00B3101D" w:rsidRDefault="00B3101D" w:rsidP="00B3101D">
      <w:pPr>
        <w:pStyle w:val="a9"/>
        <w:numPr>
          <w:ilvl w:val="0"/>
          <w:numId w:val="1"/>
        </w:numPr>
      </w:pPr>
      <w:proofErr w:type="spellStart"/>
      <w:r>
        <w:t>Selin</w:t>
      </w:r>
      <w:proofErr w:type="spellEnd"/>
      <w:r>
        <w:t xml:space="preserve"> was elected as team leader unanimously.</w:t>
      </w:r>
    </w:p>
    <w:p w14:paraId="2C9FD446" w14:textId="0A9F567A" w:rsidR="00B3101D" w:rsidRDefault="00B3101D" w:rsidP="00B3101D">
      <w:pPr>
        <w:pStyle w:val="a9"/>
        <w:numPr>
          <w:ilvl w:val="0"/>
          <w:numId w:val="1"/>
        </w:numPr>
      </w:pPr>
      <w:r>
        <w:t>Format was set for Project Diary.</w:t>
      </w:r>
    </w:p>
    <w:p w14:paraId="4DAD5F08" w14:textId="1DC54004" w:rsidR="007352DF" w:rsidRDefault="007352DF" w:rsidP="007352DF">
      <w:pPr>
        <w:pStyle w:val="a9"/>
        <w:numPr>
          <w:ilvl w:val="0"/>
          <w:numId w:val="1"/>
        </w:numPr>
      </w:pPr>
      <w:r>
        <w:t>Requirement analysis</w:t>
      </w:r>
      <w:r w:rsidR="00B3101D">
        <w:t>.</w:t>
      </w:r>
    </w:p>
    <w:p w14:paraId="63B893C3" w14:textId="3335AE0C" w:rsidR="007352DF" w:rsidRDefault="007352DF" w:rsidP="007352DF">
      <w:pPr>
        <w:pStyle w:val="a9"/>
        <w:numPr>
          <w:ilvl w:val="0"/>
          <w:numId w:val="1"/>
        </w:numPr>
      </w:pPr>
      <w:r>
        <w:t>Trello Setup</w:t>
      </w:r>
      <w:r w:rsidR="00B3101D">
        <w:t>.</w:t>
      </w:r>
    </w:p>
    <w:p w14:paraId="53FF3B1D" w14:textId="10D54077" w:rsidR="007352DF" w:rsidRDefault="007352DF" w:rsidP="00B3101D">
      <w:pPr>
        <w:pStyle w:val="a9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Setup</w:t>
      </w:r>
      <w:r w:rsidR="00B3101D">
        <w:t>.</w:t>
      </w:r>
    </w:p>
    <w:p w14:paraId="1894C4CB" w14:textId="1E4E52A0" w:rsidR="00F511ED" w:rsidRDefault="00F511ED" w:rsidP="00B3101D">
      <w:pPr>
        <w:pStyle w:val="a9"/>
        <w:numPr>
          <w:ilvl w:val="0"/>
          <w:numId w:val="1"/>
        </w:numPr>
      </w:pPr>
      <w:r>
        <w:t>Documentation of Use Cases</w:t>
      </w:r>
    </w:p>
    <w:p w14:paraId="23F3CE95" w14:textId="77777777" w:rsidR="005E7C43" w:rsidRDefault="007352DF">
      <w:pPr>
        <w:pStyle w:val="1"/>
      </w:pPr>
      <w:r>
        <w:t>Reports</w:t>
      </w:r>
    </w:p>
    <w:p w14:paraId="2ED3CA59" w14:textId="51A5B84E" w:rsidR="000B0D7D" w:rsidRDefault="000B0D7D" w:rsidP="000B0D7D">
      <w:pPr>
        <w:pStyle w:val="a9"/>
        <w:numPr>
          <w:ilvl w:val="0"/>
          <w:numId w:val="2"/>
        </w:numPr>
      </w:pPr>
      <w:r>
        <w:t>Validated Use Cases</w:t>
      </w:r>
    </w:p>
    <w:p w14:paraId="0675B20F" w14:textId="55130081" w:rsidR="00835738" w:rsidRDefault="00835738" w:rsidP="001F3B52">
      <w:pPr>
        <w:pStyle w:val="a9"/>
        <w:numPr>
          <w:ilvl w:val="0"/>
          <w:numId w:val="2"/>
        </w:numPr>
      </w:pPr>
      <w:r>
        <w:t>Produced layout for login-registration screen</w:t>
      </w:r>
      <w:r w:rsidR="00F511ED">
        <w:t xml:space="preserve"> and main menu.</w:t>
      </w:r>
    </w:p>
    <w:p w14:paraId="0806F277" w14:textId="44CC9F12" w:rsidR="001F3B52" w:rsidRDefault="000B0D7D" w:rsidP="0035104B">
      <w:pPr>
        <w:pStyle w:val="a9"/>
        <w:numPr>
          <w:ilvl w:val="0"/>
          <w:numId w:val="2"/>
        </w:numPr>
      </w:pPr>
      <w:r>
        <w:t>Create CRC cards</w:t>
      </w:r>
      <w:r w:rsidR="001F3B52">
        <w:t xml:space="preserve"> for the first two use cases</w:t>
      </w:r>
      <w:r w:rsidR="00F511ED">
        <w:t>.</w:t>
      </w:r>
      <w:bookmarkStart w:id="0" w:name="_GoBack"/>
      <w:bookmarkEnd w:id="0"/>
    </w:p>
    <w:p w14:paraId="11DF06D0" w14:textId="563D8E80" w:rsidR="00F511ED" w:rsidRDefault="007352DF">
      <w:pPr>
        <w:pStyle w:val="1"/>
      </w:pPr>
      <w:r>
        <w:t>Unfinished business</w:t>
      </w:r>
    </w:p>
    <w:p w14:paraId="34151402" w14:textId="5554607E" w:rsidR="00F511ED" w:rsidRDefault="00F511ED" w:rsidP="00F511ED">
      <w:pPr>
        <w:pStyle w:val="a9"/>
        <w:numPr>
          <w:ilvl w:val="0"/>
          <w:numId w:val="3"/>
        </w:numPr>
      </w:pPr>
      <w:r>
        <w:t>Create CRC from all Use cases</w:t>
      </w:r>
    </w:p>
    <w:p w14:paraId="3B6AA14F" w14:textId="77777777" w:rsidR="005E7C43" w:rsidRDefault="007352DF">
      <w:pPr>
        <w:pStyle w:val="1"/>
      </w:pPr>
      <w:r>
        <w:t>New business</w:t>
      </w:r>
    </w:p>
    <w:p w14:paraId="1C3AF7B0" w14:textId="12FFC02B" w:rsidR="005E7C43" w:rsidRDefault="00F511ED" w:rsidP="00F511ED">
      <w:pPr>
        <w:pStyle w:val="a9"/>
        <w:numPr>
          <w:ilvl w:val="0"/>
          <w:numId w:val="3"/>
        </w:numPr>
      </w:pPr>
      <w:r>
        <w:t>Create tasks from Use cases</w:t>
      </w:r>
    </w:p>
    <w:p w14:paraId="7B95D2EE" w14:textId="77777777" w:rsidR="005E7C43" w:rsidRDefault="007352DF">
      <w:pPr>
        <w:pStyle w:val="1"/>
      </w:pPr>
      <w:r>
        <w:t>Announcements</w:t>
      </w:r>
    </w:p>
    <w:p w14:paraId="4AC36478" w14:textId="475AFBDC" w:rsidR="005E7C43" w:rsidRDefault="00F511ED">
      <w:r>
        <w:t>-</w:t>
      </w:r>
    </w:p>
    <w:tbl>
      <w:tblPr>
        <w:tblStyle w:val="FormTable"/>
        <w:tblW w:w="0" w:type="auto"/>
        <w:jc w:val="center"/>
        <w:tblLayout w:type="fixed"/>
        <w:tblLook w:val="00A0" w:firstRow="1" w:lastRow="0" w:firstColumn="1" w:lastColumn="0" w:noHBand="0" w:noVBand="0"/>
        <w:tblCaption w:val="Signature table"/>
      </w:tblPr>
      <w:tblGrid>
        <w:gridCol w:w="4028"/>
        <w:gridCol w:w="2014"/>
        <w:gridCol w:w="4028"/>
      </w:tblGrid>
      <w:tr w:rsidR="005E7C43" w14:paraId="23095D97" w14:textId="77777777" w:rsidTr="005E7C43">
        <w:trPr>
          <w:trHeight w:val="936"/>
          <w:jc w:val="center"/>
        </w:trPr>
        <w:tc>
          <w:tcPr>
            <w:tcW w:w="4028" w:type="dxa"/>
            <w:vAlign w:val="bottom"/>
          </w:tcPr>
          <w:p w14:paraId="01FFEA34" w14:textId="0769F161" w:rsidR="005E7C43" w:rsidRDefault="00B3101D">
            <w:pPr>
              <w:pStyle w:val="a3"/>
            </w:pPr>
            <w:r>
              <w:lastRenderedPageBreak/>
              <w:t>Anastasios Gemtos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1BE10021" w14:textId="77777777" w:rsidR="005E7C43" w:rsidRDefault="005E7C43">
            <w:pPr>
              <w:pStyle w:val="a3"/>
            </w:pPr>
          </w:p>
        </w:tc>
        <w:tc>
          <w:tcPr>
            <w:tcW w:w="4028" w:type="dxa"/>
            <w:vAlign w:val="bottom"/>
          </w:tcPr>
          <w:p w14:paraId="4AEF6672" w14:textId="2BA56D22" w:rsidR="005E7C43" w:rsidRDefault="00B3101D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09-NOV-2016</w:t>
            </w:r>
          </w:p>
        </w:tc>
      </w:tr>
      <w:tr w:rsidR="005E7C43" w14:paraId="2A4A12B2" w14:textId="77777777" w:rsidTr="005E7C43">
        <w:trPr>
          <w:jc w:val="center"/>
        </w:trPr>
        <w:tc>
          <w:tcPr>
            <w:tcW w:w="4028" w:type="dxa"/>
          </w:tcPr>
          <w:p w14:paraId="683662D4" w14:textId="77777777" w:rsidR="005E7C43" w:rsidRDefault="007352DF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0CDE7ACA" w14:textId="77777777" w:rsidR="005E7C43" w:rsidRDefault="005E7C43"/>
        </w:tc>
        <w:tc>
          <w:tcPr>
            <w:tcW w:w="4028" w:type="dxa"/>
          </w:tcPr>
          <w:p w14:paraId="068B1330" w14:textId="77777777" w:rsidR="005E7C43" w:rsidRDefault="00735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</w:tbl>
    <w:p w14:paraId="1EF194BD" w14:textId="77777777" w:rsidR="005E7C43" w:rsidRDefault="005E7C43"/>
    <w:sectPr w:rsidR="005E7C43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84B47" w14:textId="77777777" w:rsidR="00C82ADD" w:rsidRDefault="00C82ADD">
      <w:pPr>
        <w:spacing w:before="0" w:after="0" w:line="240" w:lineRule="auto"/>
      </w:pPr>
      <w:r>
        <w:separator/>
      </w:r>
    </w:p>
  </w:endnote>
  <w:endnote w:type="continuationSeparator" w:id="0">
    <w:p w14:paraId="56AD3F2A" w14:textId="77777777" w:rsidR="00C82ADD" w:rsidRDefault="00C82A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A5CCD" w14:textId="5D58BB4C" w:rsidR="001F3B52" w:rsidRDefault="001F3B52">
    <w:pPr>
      <w:pStyle w:val="a8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35104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F8980" w14:textId="77777777" w:rsidR="00C82ADD" w:rsidRDefault="00C82ADD">
      <w:pPr>
        <w:spacing w:before="0" w:after="0" w:line="240" w:lineRule="auto"/>
      </w:pPr>
      <w:r>
        <w:separator/>
      </w:r>
    </w:p>
  </w:footnote>
  <w:footnote w:type="continuationSeparator" w:id="0">
    <w:p w14:paraId="2A7CC421" w14:textId="77777777" w:rsidR="00C82ADD" w:rsidRDefault="00C82AD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29BB"/>
    <w:multiLevelType w:val="hybridMultilevel"/>
    <w:tmpl w:val="30C8C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6047"/>
    <w:multiLevelType w:val="hybridMultilevel"/>
    <w:tmpl w:val="9ED26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D4106"/>
    <w:multiLevelType w:val="hybridMultilevel"/>
    <w:tmpl w:val="7B886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43"/>
    <w:rsid w:val="000B0D7D"/>
    <w:rsid w:val="001F3B52"/>
    <w:rsid w:val="0035104B"/>
    <w:rsid w:val="005235BF"/>
    <w:rsid w:val="005E7C43"/>
    <w:rsid w:val="007352DF"/>
    <w:rsid w:val="00835738"/>
    <w:rsid w:val="00907BFC"/>
    <w:rsid w:val="00B3101D"/>
    <w:rsid w:val="00C82ADD"/>
    <w:rsid w:val="00F5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7B93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b/>
      <w:bCs/>
    </w:rPr>
  </w:style>
  <w:style w:type="paragraph" w:styleId="1">
    <w:name w:val="heading 1"/>
    <w:basedOn w:val="a"/>
    <w:next w:val="a"/>
    <w:link w:val="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pPr>
      <w:spacing w:before="0"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semiHidden/>
    <w:rPr>
      <w:color w:val="3AA9E3" w:themeColor="accent2"/>
      <w:sz w:val="26"/>
      <w:szCs w:val="26"/>
    </w:rPr>
  </w:style>
  <w:style w:type="table" w:styleId="a4">
    <w:name w:val="Table Grid"/>
    <w:basedOn w:val="a1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2"/>
    <w:rPr>
      <w:color w:val="9EAAB6" w:themeColor="accent3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1"/>
    <w:rPr>
      <w:color w:val="0061D4" w:themeColor="accent1"/>
      <w:sz w:val="28"/>
      <w:szCs w:val="28"/>
    </w:rPr>
  </w:style>
  <w:style w:type="character" w:styleId="a6">
    <w:name w:val="Strong"/>
    <w:basedOn w:val="a0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a1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Κεφαλίδα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Char1">
    <w:name w:val="Υποσέλιδο Char"/>
    <w:basedOn w:val="a0"/>
    <w:link w:val="a8"/>
    <w:uiPriority w:val="99"/>
    <w:rPr>
      <w:noProof/>
    </w:rPr>
  </w:style>
  <w:style w:type="paragraph" w:styleId="a9">
    <w:name w:val="List Paragraph"/>
    <w:basedOn w:val="a"/>
    <w:uiPriority w:val="34"/>
    <w:unhideWhenUsed/>
    <w:qFormat/>
    <w:rsid w:val="0073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Gemtos</dc:creator>
  <cp:keywords/>
  <dc:description/>
  <cp:lastModifiedBy>Tasos Gemtos</cp:lastModifiedBy>
  <cp:revision>6</cp:revision>
  <dcterms:created xsi:type="dcterms:W3CDTF">2016-11-09T14:45:00Z</dcterms:created>
  <dcterms:modified xsi:type="dcterms:W3CDTF">2016-11-15T11:33:00Z</dcterms:modified>
</cp:coreProperties>
</file>